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EA56" w14:textId="07FD7F53" w:rsidR="008C408B" w:rsidRDefault="001D3B38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color w:val="0B5394"/>
          <w:sz w:val="48"/>
          <w:szCs w:val="48"/>
        </w:rPr>
      </w:pPr>
      <w:r>
        <w:rPr>
          <w:rFonts w:ascii="Open Sans" w:eastAsia="Open Sans" w:hAnsi="Open Sans" w:cs="Open Sans"/>
          <w:b/>
          <w:color w:val="0B5394"/>
          <w:sz w:val="48"/>
          <w:szCs w:val="48"/>
        </w:rPr>
        <w:t>Appli de mentorat – Domain Driven Design</w:t>
      </w:r>
    </w:p>
    <w:p w14:paraId="5078BB7C" w14:textId="77777777" w:rsidR="008C408B" w:rsidRDefault="00EA6C49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i/>
          <w:color w:val="6FA8DC"/>
        </w:rPr>
      </w:pPr>
      <w:bookmarkStart w:id="0" w:name="_l3oc8s6vemuf" w:colFirst="0" w:colLast="0"/>
      <w:bookmarkEnd w:id="0"/>
      <w:r>
        <w:rPr>
          <w:rFonts w:ascii="Open Sans" w:eastAsia="Open Sans" w:hAnsi="Open Sans" w:cs="Open Sans"/>
          <w:b/>
          <w:color w:val="6FA8DC"/>
          <w:sz w:val="36"/>
          <w:szCs w:val="36"/>
        </w:rPr>
        <w:t>Besoins et conception</w:t>
      </w:r>
    </w:p>
    <w:p w14:paraId="42BD6082" w14:textId="77777777" w:rsidR="008C408B" w:rsidRDefault="00EA6C49">
      <w:pPr>
        <w:pStyle w:val="Titre2"/>
        <w:rPr>
          <w:rFonts w:ascii="Roboto Black" w:eastAsia="Roboto Black" w:hAnsi="Roboto Black" w:cs="Roboto Black"/>
          <w:color w:val="0B5394"/>
          <w:sz w:val="36"/>
          <w:szCs w:val="36"/>
        </w:rPr>
      </w:pPr>
      <w:bookmarkStart w:id="1" w:name="_30j0zll" w:colFirst="0" w:colLast="0"/>
      <w:bookmarkEnd w:id="1"/>
      <w:r>
        <w:rPr>
          <w:rFonts w:ascii="Roboto Black" w:eastAsia="Roboto Black" w:hAnsi="Roboto Black" w:cs="Roboto Black"/>
          <w:color w:val="0B5394"/>
          <w:sz w:val="36"/>
          <w:szCs w:val="36"/>
        </w:rPr>
        <w:t>1. Présentation du projet</w:t>
      </w:r>
    </w:p>
    <w:p w14:paraId="762C3A9B" w14:textId="77777777" w:rsidR="008C408B" w:rsidRDefault="008C408B">
      <w:pPr>
        <w:rPr>
          <w:rFonts w:ascii="Open Sans" w:eastAsia="Open Sans" w:hAnsi="Open Sans" w:cs="Open Sans"/>
        </w:rPr>
      </w:pPr>
    </w:p>
    <w:p w14:paraId="19D15548" w14:textId="3CBA9101" w:rsidR="008C408B" w:rsidRDefault="00707489">
      <w:pPr>
        <w:rPr>
          <w:i/>
        </w:rPr>
      </w:pPr>
      <w:r>
        <w:rPr>
          <w:i/>
        </w:rPr>
        <w:t>L’application a pour but premier d’encourager le mentorat interne et d’augmenter la plus-value de ce programme sur l’image de l’entreprise. Ainsi,</w:t>
      </w:r>
      <w:r w:rsidR="00722A47">
        <w:rPr>
          <w:i/>
        </w:rPr>
        <w:t xml:space="preserve"> l’augmentation de la réputation de l’entreprise sera </w:t>
      </w:r>
      <w:r w:rsidR="00EA6C49">
        <w:rPr>
          <w:i/>
        </w:rPr>
        <w:t xml:space="preserve">. </w:t>
      </w:r>
    </w:p>
    <w:p w14:paraId="0EC16022" w14:textId="77777777" w:rsidR="008C408B" w:rsidRDefault="008C408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2B91BBF0" w14:textId="77777777" w:rsidR="008C408B" w:rsidRDefault="00EA6C49">
      <w:pPr>
        <w:rPr>
          <w:rFonts w:ascii="Open Sans" w:eastAsia="Open Sans" w:hAnsi="Open Sans" w:cs="Open Sans"/>
          <w:color w:val="073763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1.1 Objectifs du projet </w:t>
      </w:r>
    </w:p>
    <w:p w14:paraId="10E3B9E3" w14:textId="77777777" w:rsidR="008C408B" w:rsidRDefault="00EA6C49">
      <w:pPr>
        <w:rPr>
          <w:rFonts w:ascii="Open Sans" w:eastAsia="Open Sans" w:hAnsi="Open Sans" w:cs="Open Sans"/>
          <w:i/>
        </w:rPr>
      </w:pPr>
      <w:r>
        <w:rPr>
          <w:i/>
        </w:rPr>
        <w:t>Décrire les objectifs du projet (en 2 à 3 phrases), avec notamment le ou les problèmes résolus.</w:t>
      </w:r>
    </w:p>
    <w:p w14:paraId="0B5EE8D3" w14:textId="77777777" w:rsidR="008C408B" w:rsidRDefault="008C408B">
      <w:pPr>
        <w:rPr>
          <w:rFonts w:ascii="Open Sans" w:eastAsia="Open Sans" w:hAnsi="Open Sans" w:cs="Open Sans"/>
        </w:rPr>
      </w:pPr>
    </w:p>
    <w:p w14:paraId="53169256" w14:textId="77777777" w:rsidR="008C408B" w:rsidRDefault="00EA6C49">
      <w:pPr>
        <w:rPr>
          <w:rFonts w:ascii="Open Sans" w:eastAsia="Open Sans" w:hAnsi="Open Sans" w:cs="Open Sans"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1.2 Éléments hors périmètre</w:t>
      </w:r>
    </w:p>
    <w:p w14:paraId="23F8C31D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Quels objectifs ont été envisagés mais ne sont pas couverts par ce projet ? </w:t>
      </w:r>
    </w:p>
    <w:p w14:paraId="1961E928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C3A7128" w14:textId="77777777" w:rsidR="008C408B" w:rsidRDefault="00EA6C49">
      <w:pPr>
        <w:rPr>
          <w:rFonts w:ascii="Open Sans" w:eastAsia="Open Sans" w:hAnsi="Open Sans" w:cs="Open Sans"/>
          <w:color w:val="073763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1.3 Métriques du projet </w:t>
      </w:r>
    </w:p>
    <w:p w14:paraId="4913EC43" w14:textId="77777777" w:rsidR="008C408B" w:rsidRDefault="00EA6C49">
      <w:pPr>
        <w:rPr>
          <w:i/>
        </w:rPr>
      </w:pPr>
      <w:r>
        <w:rPr>
          <w:i/>
        </w:rPr>
        <w:t xml:space="preserve">Comment mesurez-vous la réussite ? </w:t>
      </w:r>
    </w:p>
    <w:p w14:paraId="1C5BB34A" w14:textId="77777777" w:rsidR="008C408B" w:rsidRDefault="008C408B">
      <w:pPr>
        <w:rPr>
          <w:rFonts w:ascii="Open Sans" w:eastAsia="Open Sans" w:hAnsi="Open Sans" w:cs="Open Sans"/>
        </w:rPr>
      </w:pPr>
    </w:p>
    <w:p w14:paraId="04F9D569" w14:textId="77777777" w:rsidR="008C408B" w:rsidRDefault="008C408B">
      <w:pPr>
        <w:rPr>
          <w:rFonts w:ascii="Open Sans" w:eastAsia="Open Sans" w:hAnsi="Open Sans" w:cs="Open Sans"/>
        </w:rPr>
      </w:pPr>
    </w:p>
    <w:p w14:paraId="7F7CC11B" w14:textId="77777777" w:rsidR="008C408B" w:rsidRDefault="00EA6C49">
      <w:pPr>
        <w:rPr>
          <w:rFonts w:ascii="Open Sans" w:eastAsia="Open Sans" w:hAnsi="Open Sans" w:cs="Open Sans"/>
          <w:color w:val="0B5394"/>
        </w:rPr>
      </w:pPr>
      <w:r>
        <w:rPr>
          <w:rFonts w:ascii="Roboto Black" w:eastAsia="Roboto Black" w:hAnsi="Roboto Black" w:cs="Roboto Black"/>
          <w:color w:val="0B5394"/>
          <w:sz w:val="36"/>
          <w:szCs w:val="36"/>
        </w:rPr>
        <w:t xml:space="preserve">2. Fonctionnalités </w:t>
      </w:r>
    </w:p>
    <w:p w14:paraId="70093034" w14:textId="77777777" w:rsidR="008C408B" w:rsidRDefault="008C408B">
      <w:pPr>
        <w:rPr>
          <w:rFonts w:ascii="Open Sans" w:eastAsia="Open Sans" w:hAnsi="Open Sans" w:cs="Open Sans"/>
        </w:rPr>
      </w:pPr>
    </w:p>
    <w:p w14:paraId="2B8B1D6C" w14:textId="77777777" w:rsidR="008C408B" w:rsidRDefault="00EA6C4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2.1 Fonctionnalités du projet  </w:t>
      </w:r>
    </w:p>
    <w:p w14:paraId="12F48CAE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AC5BDE3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Incluez une liste de fonctionnalités.</w:t>
      </w:r>
    </w:p>
    <w:p w14:paraId="1F127CAB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3455F60" w14:textId="77777777" w:rsidR="008C408B" w:rsidRDefault="00EA6C49">
      <w:pPr>
        <w:rPr>
          <w:i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2.1 User stories et critères d’acceptation</w:t>
      </w:r>
    </w:p>
    <w:p w14:paraId="3768A2A5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4345355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Incluez les user stories et critères d'acceptation ici. </w:t>
      </w:r>
    </w:p>
    <w:p w14:paraId="266DB0FB" w14:textId="77777777" w:rsidR="008C408B" w:rsidRDefault="008C408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592B6380" w14:textId="77777777" w:rsidR="008C408B" w:rsidRDefault="00EA6C4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1.3 Métriques du projet </w:t>
      </w:r>
    </w:p>
    <w:p w14:paraId="709508ED" w14:textId="77777777" w:rsidR="008C408B" w:rsidRDefault="008C408B">
      <w:pPr>
        <w:rPr>
          <w:rFonts w:ascii="Open Sans" w:eastAsia="Open Sans" w:hAnsi="Open Sans" w:cs="Open Sans"/>
        </w:rPr>
      </w:pPr>
    </w:p>
    <w:p w14:paraId="20846DBA" w14:textId="77777777" w:rsidR="008C408B" w:rsidRDefault="00EA6C49">
      <w:pPr>
        <w:rPr>
          <w:rFonts w:ascii="Open Sans" w:eastAsia="Open Sans" w:hAnsi="Open Sans" w:cs="Open Sans"/>
          <w:color w:val="0B5394"/>
        </w:rPr>
      </w:pPr>
      <w:r>
        <w:rPr>
          <w:rFonts w:ascii="Roboto Black" w:eastAsia="Roboto Black" w:hAnsi="Roboto Black" w:cs="Roboto Black"/>
          <w:color w:val="0B5394"/>
          <w:sz w:val="36"/>
          <w:szCs w:val="36"/>
        </w:rPr>
        <w:lastRenderedPageBreak/>
        <w:t xml:space="preserve">3. Solution proposée </w:t>
      </w:r>
    </w:p>
    <w:p w14:paraId="13723557" w14:textId="77777777" w:rsidR="008C408B" w:rsidRDefault="00EA6C49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br/>
      </w:r>
      <w:r>
        <w:rPr>
          <w:rFonts w:ascii="Open Sans" w:eastAsia="Open Sans" w:hAnsi="Open Sans" w:cs="Open Sans"/>
          <w:b/>
          <w:color w:val="FF5722"/>
          <w:sz w:val="28"/>
          <w:szCs w:val="28"/>
        </w:rPr>
        <w:t>3.1 Diagrammes de conception technique</w:t>
      </w:r>
    </w:p>
    <w:p w14:paraId="1F7509FF" w14:textId="77777777" w:rsidR="008C408B" w:rsidRDefault="008C408B">
      <w:pPr>
        <w:rPr>
          <w:rFonts w:ascii="Open Sans" w:eastAsia="Open Sans" w:hAnsi="Open Sans" w:cs="Open Sans"/>
        </w:rPr>
      </w:pPr>
    </w:p>
    <w:p w14:paraId="680D48BC" w14:textId="77777777" w:rsidR="008C408B" w:rsidRDefault="008C408B">
      <w:pPr>
        <w:rPr>
          <w:rFonts w:ascii="Open Sans" w:eastAsia="Open Sans" w:hAnsi="Open Sans" w:cs="Open Sans"/>
        </w:rPr>
      </w:pPr>
    </w:p>
    <w:p w14:paraId="60AC50FA" w14:textId="77777777" w:rsidR="008C408B" w:rsidRDefault="00EA6C49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3.2 Glossaire </w:t>
      </w:r>
    </w:p>
    <w:p w14:paraId="4DAB6A40" w14:textId="77777777" w:rsidR="008C408B" w:rsidRDefault="008C408B">
      <w:pPr>
        <w:rPr>
          <w:rFonts w:ascii="Open Sans" w:eastAsia="Open Sans" w:hAnsi="Open Sans" w:cs="Open Sans"/>
        </w:rPr>
      </w:pPr>
    </w:p>
    <w:p w14:paraId="4417F483" w14:textId="77777777" w:rsidR="008C408B" w:rsidRDefault="00EA6C49">
      <w:pPr>
        <w:rPr>
          <w:rFonts w:ascii="Open Sans" w:eastAsia="Open Sans" w:hAnsi="Open Sans" w:cs="Open Sans"/>
          <w:b/>
          <w:color w:val="073763"/>
          <w:sz w:val="24"/>
          <w:szCs w:val="24"/>
        </w:rPr>
      </w:pPr>
      <w:r>
        <w:rPr>
          <w:i/>
        </w:rPr>
        <w:t xml:space="preserve">Le vocabulaire éventuel du domaine s'insère ici. </w:t>
      </w:r>
    </w:p>
    <w:p w14:paraId="660C2891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3.3 Spécifications techniques</w:t>
      </w:r>
    </w:p>
    <w:p w14:paraId="7B7D40DA" w14:textId="77777777" w:rsidR="008C408B" w:rsidRDefault="00EA6C49">
      <w:pPr>
        <w:rPr>
          <w:i/>
        </w:rPr>
      </w:pPr>
      <w:r>
        <w:rPr>
          <w:i/>
        </w:rPr>
        <w:t xml:space="preserve">Expliquez les technologies et langages pouvant être utilisés comme solution. </w:t>
      </w:r>
    </w:p>
    <w:p w14:paraId="0F2DE6E8" w14:textId="77777777" w:rsidR="008C408B" w:rsidRDefault="008C408B">
      <w:pPr>
        <w:rPr>
          <w:i/>
        </w:rPr>
      </w:pPr>
    </w:p>
    <w:p w14:paraId="6F00018F" w14:textId="77777777" w:rsidR="008C408B" w:rsidRDefault="00EA6C4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3.4 Wireframes </w:t>
      </w:r>
    </w:p>
    <w:p w14:paraId="6E48BC63" w14:textId="77777777" w:rsidR="008C408B" w:rsidRDefault="00EA6C49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i/>
        </w:rPr>
        <w:t xml:space="preserve">Mettez les images des wireframes ici. </w:t>
      </w:r>
    </w:p>
    <w:p w14:paraId="77702277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23E71CDA" w14:textId="77777777" w:rsidR="008C408B" w:rsidRDefault="008C408B">
      <w:pPr>
        <w:rPr>
          <w:rFonts w:ascii="Open Sans" w:eastAsia="Open Sans" w:hAnsi="Open Sans" w:cs="Open Sans"/>
        </w:rPr>
      </w:pPr>
    </w:p>
    <w:p w14:paraId="744AA724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6EFB0903" w14:textId="77777777" w:rsidR="008C408B" w:rsidRDefault="008C408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2F959886" w14:textId="77777777" w:rsidR="008C408B" w:rsidRDefault="008C408B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</w:p>
    <w:p w14:paraId="19091DD4" w14:textId="77777777" w:rsidR="008C408B" w:rsidRDefault="008C408B">
      <w:pPr>
        <w:rPr>
          <w:rFonts w:ascii="Open Sans" w:eastAsia="Open Sans" w:hAnsi="Open Sans" w:cs="Open Sans"/>
          <w:b/>
        </w:rPr>
      </w:pPr>
    </w:p>
    <w:p w14:paraId="0DCA1CFE" w14:textId="77777777" w:rsidR="008C408B" w:rsidRDefault="008C408B">
      <w:pPr>
        <w:rPr>
          <w:rFonts w:ascii="Open Sans" w:eastAsia="Open Sans" w:hAnsi="Open Sans" w:cs="Open Sans"/>
          <w:b/>
        </w:rPr>
      </w:pPr>
    </w:p>
    <w:sectPr w:rsidR="008C408B">
      <w:headerReference w:type="default" r:id="rId6"/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3FBF" w14:textId="77777777" w:rsidR="00F01D9A" w:rsidRDefault="00F01D9A">
      <w:pPr>
        <w:spacing w:line="240" w:lineRule="auto"/>
      </w:pPr>
      <w:r>
        <w:separator/>
      </w:r>
    </w:p>
  </w:endnote>
  <w:endnote w:type="continuationSeparator" w:id="0">
    <w:p w14:paraId="0FBFA0ED" w14:textId="77777777" w:rsidR="00F01D9A" w:rsidRDefault="00F01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D005D" w14:textId="77777777" w:rsidR="00F01D9A" w:rsidRDefault="00F01D9A">
      <w:pPr>
        <w:spacing w:line="240" w:lineRule="auto"/>
      </w:pPr>
      <w:r>
        <w:separator/>
      </w:r>
    </w:p>
  </w:footnote>
  <w:footnote w:type="continuationSeparator" w:id="0">
    <w:p w14:paraId="22FA43DE" w14:textId="77777777" w:rsidR="00F01D9A" w:rsidRDefault="00F01D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E4495" w14:textId="77777777" w:rsidR="008C408B" w:rsidRDefault="00EA6C49">
    <w:pPr>
      <w:jc w:val="right"/>
    </w:pPr>
    <w:r>
      <w:rPr>
        <w:noProof/>
      </w:rPr>
      <w:drawing>
        <wp:inline distT="114300" distB="114300" distL="114300" distR="114300" wp14:anchorId="5CF82EDE" wp14:editId="382AF262">
          <wp:extent cx="966788" cy="7275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788" cy="727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B38"/>
    <w:rsid w:val="001D3B38"/>
    <w:rsid w:val="00707489"/>
    <w:rsid w:val="00722A47"/>
    <w:rsid w:val="00780E09"/>
    <w:rsid w:val="008C408B"/>
    <w:rsid w:val="00EA6C49"/>
    <w:rsid w:val="00F0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B664"/>
  <w15:docId w15:val="{BE96914B-EDD8-41B4-962E-198D28A2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_Yussuf\A_Home\A_En_Cours\OpenClassrooms_CDJ2E_20220422_20210608\Projet_3\ModeleDe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ModeleDeDocumentation.dotx</Template>
  <TotalTime>37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MOREL</dc:creator>
  <cp:lastModifiedBy>Olivier MOREL</cp:lastModifiedBy>
  <cp:revision>2</cp:revision>
  <dcterms:created xsi:type="dcterms:W3CDTF">2021-08-23T11:44:00Z</dcterms:created>
  <dcterms:modified xsi:type="dcterms:W3CDTF">2021-08-23T12:36:00Z</dcterms:modified>
</cp:coreProperties>
</file>